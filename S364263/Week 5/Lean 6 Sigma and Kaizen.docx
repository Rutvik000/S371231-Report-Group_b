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FCA7B" w14:textId="77777777" w:rsidR="0026101C" w:rsidRPr="001E470F" w:rsidRDefault="0026101C" w:rsidP="0026101C">
      <w:pPr>
        <w:ind w:left="360"/>
      </w:pPr>
      <w:r w:rsidRPr="001E470F">
        <w:t xml:space="preserve">Lean, Six Sigma, and Kaizen are traditionally associated with manufacturing and process improvement, but they can also be effectively applied to </w:t>
      </w:r>
      <w:r w:rsidRPr="001E470F">
        <w:rPr>
          <w:b/>
          <w:bCs/>
        </w:rPr>
        <w:t>software engineering</w:t>
      </w:r>
      <w:r w:rsidRPr="001E470F">
        <w:t>. Each methodology helps improve the efficiency, quality, and delivery of software products. Here's how they are adapted to software development:</w:t>
      </w:r>
    </w:p>
    <w:p w14:paraId="2C27A1AF" w14:textId="77777777" w:rsidR="0026101C" w:rsidRPr="001E470F" w:rsidRDefault="0026101C" w:rsidP="0026101C">
      <w:pPr>
        <w:ind w:left="360"/>
        <w:rPr>
          <w:b/>
          <w:bCs/>
        </w:rPr>
      </w:pPr>
      <w:r w:rsidRPr="001E470F">
        <w:rPr>
          <w:b/>
          <w:bCs/>
        </w:rPr>
        <w:t>1. Lean in Software Engineering</w:t>
      </w:r>
    </w:p>
    <w:p w14:paraId="0772779E" w14:textId="77777777" w:rsidR="0026101C" w:rsidRPr="001E470F" w:rsidRDefault="0026101C" w:rsidP="0026101C">
      <w:pPr>
        <w:ind w:left="360"/>
      </w:pPr>
      <w:r w:rsidRPr="001E470F">
        <w:rPr>
          <w:b/>
          <w:bCs/>
        </w:rPr>
        <w:t>Lean Software Development</w:t>
      </w:r>
      <w:r w:rsidRPr="001E470F">
        <w:t xml:space="preserve"> is an adaptation of Lean principles (originating from manufacturing) to the software development process. The goal is to increase efficiency by eliminating waste, optimizing flow, and continuously delivering value to customers.</w:t>
      </w:r>
    </w:p>
    <w:p w14:paraId="4D638EFC" w14:textId="77777777" w:rsidR="0026101C" w:rsidRPr="001E470F" w:rsidRDefault="0026101C" w:rsidP="0026101C">
      <w:pPr>
        <w:ind w:left="360"/>
        <w:rPr>
          <w:b/>
          <w:bCs/>
        </w:rPr>
      </w:pPr>
      <w:r w:rsidRPr="001E470F">
        <w:rPr>
          <w:b/>
          <w:bCs/>
        </w:rPr>
        <w:t>Key Principles of Lean in Software Engineering:</w:t>
      </w:r>
    </w:p>
    <w:p w14:paraId="7F71484A" w14:textId="77777777" w:rsidR="0026101C" w:rsidRPr="001E470F" w:rsidRDefault="0026101C" w:rsidP="0026101C">
      <w:pPr>
        <w:numPr>
          <w:ilvl w:val="0"/>
          <w:numId w:val="1"/>
        </w:numPr>
      </w:pPr>
      <w:r w:rsidRPr="001E470F">
        <w:rPr>
          <w:b/>
          <w:bCs/>
        </w:rPr>
        <w:t>Eliminate Waste</w:t>
      </w:r>
      <w:r w:rsidRPr="001E470F">
        <w:t>: In software, waste can be anything that doesn't add value to the customer, such as unnecessary features, excessive documentation, or long wait times.</w:t>
      </w:r>
    </w:p>
    <w:p w14:paraId="37EF2A8E" w14:textId="77777777" w:rsidR="0026101C" w:rsidRPr="001E470F" w:rsidRDefault="0026101C" w:rsidP="0026101C">
      <w:pPr>
        <w:numPr>
          <w:ilvl w:val="0"/>
          <w:numId w:val="1"/>
        </w:numPr>
      </w:pPr>
      <w:r w:rsidRPr="001E470F">
        <w:rPr>
          <w:b/>
          <w:bCs/>
        </w:rPr>
        <w:t>Amplify Learning</w:t>
      </w:r>
      <w:r w:rsidRPr="001E470F">
        <w:t>: Encourage a culture of continuous learning through experimentation, feedback, and adaptation.</w:t>
      </w:r>
    </w:p>
    <w:p w14:paraId="6D40642C" w14:textId="77777777" w:rsidR="0026101C" w:rsidRPr="001E470F" w:rsidRDefault="0026101C" w:rsidP="0026101C">
      <w:pPr>
        <w:numPr>
          <w:ilvl w:val="0"/>
          <w:numId w:val="1"/>
        </w:numPr>
      </w:pPr>
      <w:r w:rsidRPr="001E470F">
        <w:rPr>
          <w:b/>
          <w:bCs/>
        </w:rPr>
        <w:t>Decide as Late as Possible</w:t>
      </w:r>
      <w:r w:rsidRPr="001E470F">
        <w:t>: Defer decisions until you have enough information, allowing for more informed and flexible choices.</w:t>
      </w:r>
    </w:p>
    <w:p w14:paraId="5A4FDCFA" w14:textId="77777777" w:rsidR="0026101C" w:rsidRPr="001E470F" w:rsidRDefault="0026101C" w:rsidP="0026101C">
      <w:pPr>
        <w:numPr>
          <w:ilvl w:val="0"/>
          <w:numId w:val="1"/>
        </w:numPr>
      </w:pPr>
      <w:r w:rsidRPr="001E470F">
        <w:rPr>
          <w:b/>
          <w:bCs/>
        </w:rPr>
        <w:t>Deliver as Fast as Possible</w:t>
      </w:r>
      <w:r w:rsidRPr="001E470F">
        <w:t>: Continuous delivery of smaller increments to allow for faster feedback and course correction.</w:t>
      </w:r>
    </w:p>
    <w:p w14:paraId="44DD395D" w14:textId="77777777" w:rsidR="0026101C" w:rsidRPr="001E470F" w:rsidRDefault="0026101C" w:rsidP="0026101C">
      <w:pPr>
        <w:numPr>
          <w:ilvl w:val="0"/>
          <w:numId w:val="1"/>
        </w:numPr>
      </w:pPr>
      <w:r w:rsidRPr="001E470F">
        <w:rPr>
          <w:b/>
          <w:bCs/>
        </w:rPr>
        <w:t>Empower the Team</w:t>
      </w:r>
      <w:r w:rsidRPr="001E470F">
        <w:t>: Trust the development team to make decisions and give them the autonomy to optimize their own processes.</w:t>
      </w:r>
    </w:p>
    <w:p w14:paraId="75EE76C1" w14:textId="77777777" w:rsidR="0026101C" w:rsidRPr="001E470F" w:rsidRDefault="0026101C" w:rsidP="0026101C">
      <w:pPr>
        <w:numPr>
          <w:ilvl w:val="0"/>
          <w:numId w:val="1"/>
        </w:numPr>
      </w:pPr>
      <w:r w:rsidRPr="001E470F">
        <w:rPr>
          <w:b/>
          <w:bCs/>
        </w:rPr>
        <w:t>Build Quality In</w:t>
      </w:r>
      <w:r w:rsidRPr="001E470F">
        <w:t>: Focus on writing high-quality code upfront, using practices like Test-Driven Development (TDD), Continuous Integration (CI), and automated testing.</w:t>
      </w:r>
    </w:p>
    <w:p w14:paraId="584EBF60" w14:textId="77777777" w:rsidR="0026101C" w:rsidRPr="001E470F" w:rsidRDefault="0026101C" w:rsidP="0026101C">
      <w:pPr>
        <w:numPr>
          <w:ilvl w:val="0"/>
          <w:numId w:val="1"/>
        </w:numPr>
      </w:pPr>
      <w:r w:rsidRPr="001E470F">
        <w:rPr>
          <w:b/>
          <w:bCs/>
        </w:rPr>
        <w:t>Optimize the Whole</w:t>
      </w:r>
      <w:r w:rsidRPr="001E470F">
        <w:t>: Look at the entire software development value stream to identify inefficiencies, from concept to deployment.</w:t>
      </w:r>
    </w:p>
    <w:p w14:paraId="6010AA0D" w14:textId="77777777" w:rsidR="0026101C" w:rsidRPr="001E470F" w:rsidRDefault="0026101C" w:rsidP="0026101C">
      <w:pPr>
        <w:ind w:left="360"/>
        <w:rPr>
          <w:b/>
          <w:bCs/>
        </w:rPr>
      </w:pPr>
      <w:r w:rsidRPr="001E470F">
        <w:rPr>
          <w:b/>
          <w:bCs/>
        </w:rPr>
        <w:t>Example in Software Engineering:</w:t>
      </w:r>
    </w:p>
    <w:p w14:paraId="7A58AF4D" w14:textId="77777777" w:rsidR="0026101C" w:rsidRPr="001E470F" w:rsidRDefault="0026101C" w:rsidP="0026101C">
      <w:pPr>
        <w:numPr>
          <w:ilvl w:val="0"/>
          <w:numId w:val="2"/>
        </w:numPr>
      </w:pPr>
      <w:r w:rsidRPr="001E470F">
        <w:t>A Lean software team might reduce waste by minimizing documentation that doesn't directly support development, reducing handoffs between teams, and automating repetitive tasks like deployments and testing.</w:t>
      </w:r>
    </w:p>
    <w:p w14:paraId="374A2378" w14:textId="77777777" w:rsidR="0026101C" w:rsidRPr="001E470F" w:rsidRDefault="0026101C" w:rsidP="0026101C">
      <w:pPr>
        <w:ind w:left="360"/>
        <w:rPr>
          <w:b/>
          <w:bCs/>
        </w:rPr>
      </w:pPr>
      <w:r w:rsidRPr="001E470F">
        <w:rPr>
          <w:b/>
          <w:bCs/>
        </w:rPr>
        <w:t>2. Six Sigma in Software Engineering</w:t>
      </w:r>
    </w:p>
    <w:p w14:paraId="323F8E3B" w14:textId="77777777" w:rsidR="0026101C" w:rsidRPr="001E470F" w:rsidRDefault="0026101C" w:rsidP="0026101C">
      <w:pPr>
        <w:ind w:left="360"/>
      </w:pPr>
      <w:r w:rsidRPr="001E470F">
        <w:rPr>
          <w:b/>
          <w:bCs/>
        </w:rPr>
        <w:t>Six Sigma</w:t>
      </w:r>
      <w:r w:rsidRPr="001E470F">
        <w:t xml:space="preserve"> in software engineering focuses on improving quality and reducing defects in software development processes. It uses data-driven methodologies to </w:t>
      </w:r>
      <w:r w:rsidRPr="001E470F">
        <w:lastRenderedPageBreak/>
        <w:t>identify variations in processes that can lead to bugs or performance issues and then systematically removes these variations to improve overall quality.</w:t>
      </w:r>
    </w:p>
    <w:p w14:paraId="4B404CE4" w14:textId="77777777" w:rsidR="0026101C" w:rsidRPr="001E470F" w:rsidRDefault="0026101C" w:rsidP="0026101C">
      <w:pPr>
        <w:ind w:left="360"/>
        <w:rPr>
          <w:b/>
          <w:bCs/>
        </w:rPr>
      </w:pPr>
      <w:r w:rsidRPr="001E470F">
        <w:rPr>
          <w:b/>
          <w:bCs/>
        </w:rPr>
        <w:t>Key Concepts of Six Sigma in Software Engineering:</w:t>
      </w:r>
    </w:p>
    <w:p w14:paraId="7CD2B066" w14:textId="77777777" w:rsidR="0026101C" w:rsidRPr="001E470F" w:rsidRDefault="0026101C" w:rsidP="0026101C">
      <w:pPr>
        <w:numPr>
          <w:ilvl w:val="0"/>
          <w:numId w:val="3"/>
        </w:numPr>
      </w:pPr>
      <w:r w:rsidRPr="001E470F">
        <w:rPr>
          <w:b/>
          <w:bCs/>
        </w:rPr>
        <w:t>DMAIC Approach</w:t>
      </w:r>
      <w:r w:rsidRPr="001E470F">
        <w:t>: A structured, data-driven process used to improve software quality.</w:t>
      </w:r>
    </w:p>
    <w:p w14:paraId="39C636A3" w14:textId="77777777" w:rsidR="0026101C" w:rsidRPr="001E470F" w:rsidRDefault="0026101C" w:rsidP="0026101C">
      <w:pPr>
        <w:numPr>
          <w:ilvl w:val="1"/>
          <w:numId w:val="3"/>
        </w:numPr>
      </w:pPr>
      <w:r w:rsidRPr="001E470F">
        <w:rPr>
          <w:b/>
          <w:bCs/>
        </w:rPr>
        <w:t>Define</w:t>
      </w:r>
      <w:r w:rsidRPr="001E470F">
        <w:t>: Identify the problem (e.g., frequent software bugs or performance issues).</w:t>
      </w:r>
    </w:p>
    <w:p w14:paraId="042ACF2E" w14:textId="77777777" w:rsidR="0026101C" w:rsidRPr="001E470F" w:rsidRDefault="0026101C" w:rsidP="0026101C">
      <w:pPr>
        <w:numPr>
          <w:ilvl w:val="1"/>
          <w:numId w:val="3"/>
        </w:numPr>
      </w:pPr>
      <w:r w:rsidRPr="001E470F">
        <w:rPr>
          <w:b/>
          <w:bCs/>
        </w:rPr>
        <w:t>Measure</w:t>
      </w:r>
      <w:r w:rsidRPr="001E470F">
        <w:t>: Collect data to understand the current state of the process.</w:t>
      </w:r>
    </w:p>
    <w:p w14:paraId="795AC185" w14:textId="77777777" w:rsidR="0026101C" w:rsidRPr="001E470F" w:rsidRDefault="0026101C" w:rsidP="0026101C">
      <w:pPr>
        <w:numPr>
          <w:ilvl w:val="1"/>
          <w:numId w:val="3"/>
        </w:numPr>
      </w:pPr>
      <w:proofErr w:type="spellStart"/>
      <w:r w:rsidRPr="001E470F">
        <w:rPr>
          <w:b/>
          <w:bCs/>
        </w:rPr>
        <w:t>Analyze</w:t>
      </w:r>
      <w:proofErr w:type="spellEnd"/>
      <w:r w:rsidRPr="001E470F">
        <w:t>: Use statistical tools to identify the root causes of defects or inefficiencies.</w:t>
      </w:r>
    </w:p>
    <w:p w14:paraId="29BEF2CB" w14:textId="77777777" w:rsidR="0026101C" w:rsidRPr="001E470F" w:rsidRDefault="0026101C" w:rsidP="0026101C">
      <w:pPr>
        <w:numPr>
          <w:ilvl w:val="1"/>
          <w:numId w:val="3"/>
        </w:numPr>
      </w:pPr>
      <w:r w:rsidRPr="001E470F">
        <w:rPr>
          <w:b/>
          <w:bCs/>
        </w:rPr>
        <w:t>Improve</w:t>
      </w:r>
      <w:r w:rsidRPr="001E470F">
        <w:t>: Implement solutions that address the root causes of the problem.</w:t>
      </w:r>
    </w:p>
    <w:p w14:paraId="1D7529BE" w14:textId="77777777" w:rsidR="0026101C" w:rsidRPr="001E470F" w:rsidRDefault="0026101C" w:rsidP="0026101C">
      <w:pPr>
        <w:numPr>
          <w:ilvl w:val="1"/>
          <w:numId w:val="3"/>
        </w:numPr>
      </w:pPr>
      <w:r w:rsidRPr="001E470F">
        <w:rPr>
          <w:b/>
          <w:bCs/>
        </w:rPr>
        <w:t>Control</w:t>
      </w:r>
      <w:r w:rsidRPr="001E470F">
        <w:t>: Monitor the process to ensure the improvements are sustained over time.</w:t>
      </w:r>
    </w:p>
    <w:p w14:paraId="32CF2941" w14:textId="77777777" w:rsidR="0026101C" w:rsidRPr="001E470F" w:rsidRDefault="0026101C" w:rsidP="0026101C">
      <w:pPr>
        <w:numPr>
          <w:ilvl w:val="0"/>
          <w:numId w:val="3"/>
        </w:numPr>
      </w:pPr>
      <w:r w:rsidRPr="001E470F">
        <w:rPr>
          <w:b/>
          <w:bCs/>
        </w:rPr>
        <w:t>Defect Reduction</w:t>
      </w:r>
      <w:r w:rsidRPr="001E470F">
        <w:t xml:space="preserve">: Focus on reducing defects in the codebase by systematically </w:t>
      </w:r>
      <w:proofErr w:type="spellStart"/>
      <w:r w:rsidRPr="001E470F">
        <w:t>analyzing</w:t>
      </w:r>
      <w:proofErr w:type="spellEnd"/>
      <w:r w:rsidRPr="001E470F">
        <w:t xml:space="preserve"> the sources of bugs and errors.</w:t>
      </w:r>
    </w:p>
    <w:p w14:paraId="506E642D" w14:textId="77777777" w:rsidR="0026101C" w:rsidRPr="001E470F" w:rsidRDefault="0026101C" w:rsidP="0026101C">
      <w:pPr>
        <w:numPr>
          <w:ilvl w:val="0"/>
          <w:numId w:val="3"/>
        </w:numPr>
      </w:pPr>
      <w:r w:rsidRPr="001E470F">
        <w:rPr>
          <w:b/>
          <w:bCs/>
        </w:rPr>
        <w:t>Data-Driven Decision Making</w:t>
      </w:r>
      <w:r w:rsidRPr="001E470F">
        <w:t>: Use data to make decisions rather than relying on intuition or guesswork. Tools such as statistical analysis, process mapping, and control charts are used to understand and optimize the process.</w:t>
      </w:r>
    </w:p>
    <w:p w14:paraId="3605E9B7" w14:textId="77777777" w:rsidR="0026101C" w:rsidRPr="001E470F" w:rsidRDefault="0026101C" w:rsidP="0026101C">
      <w:pPr>
        <w:ind w:left="360"/>
        <w:rPr>
          <w:b/>
          <w:bCs/>
        </w:rPr>
      </w:pPr>
      <w:r w:rsidRPr="001E470F">
        <w:rPr>
          <w:b/>
          <w:bCs/>
        </w:rPr>
        <w:t>Example in Software Engineering:</w:t>
      </w:r>
    </w:p>
    <w:p w14:paraId="1BE3E361" w14:textId="77777777" w:rsidR="0026101C" w:rsidRPr="001E470F" w:rsidRDefault="0026101C" w:rsidP="0026101C">
      <w:pPr>
        <w:numPr>
          <w:ilvl w:val="0"/>
          <w:numId w:val="4"/>
        </w:numPr>
      </w:pPr>
      <w:r w:rsidRPr="001E470F">
        <w:t>Six Sigma might be applied to reduce the number of bugs found after the release by measuring defect rates, identifying common failure points, and implementing process changes to improve code quality and reduce rework.</w:t>
      </w:r>
    </w:p>
    <w:p w14:paraId="1096C82C" w14:textId="77777777" w:rsidR="0026101C" w:rsidRPr="001E470F" w:rsidRDefault="0026101C" w:rsidP="0026101C">
      <w:pPr>
        <w:ind w:left="360"/>
        <w:rPr>
          <w:b/>
          <w:bCs/>
        </w:rPr>
      </w:pPr>
      <w:r w:rsidRPr="001E470F">
        <w:rPr>
          <w:b/>
          <w:bCs/>
        </w:rPr>
        <w:t>3. Kaizen in Software Engineering</w:t>
      </w:r>
    </w:p>
    <w:p w14:paraId="038A01DA" w14:textId="77777777" w:rsidR="0026101C" w:rsidRPr="001E470F" w:rsidRDefault="0026101C" w:rsidP="0026101C">
      <w:pPr>
        <w:ind w:left="360"/>
      </w:pPr>
      <w:r w:rsidRPr="001E470F">
        <w:rPr>
          <w:b/>
          <w:bCs/>
        </w:rPr>
        <w:t>Kaizen</w:t>
      </w:r>
      <w:r w:rsidRPr="001E470F">
        <w:t xml:space="preserve"> in software engineering is about fostering a culture of continuous, incremental improvement across the development process. It encourages developers and teams to continuously find small ways to improve efficiency, quality, and collaboration.</w:t>
      </w:r>
    </w:p>
    <w:p w14:paraId="6075AEB5" w14:textId="77777777" w:rsidR="0026101C" w:rsidRPr="001E470F" w:rsidRDefault="0026101C" w:rsidP="0026101C">
      <w:pPr>
        <w:ind w:left="360"/>
        <w:rPr>
          <w:b/>
          <w:bCs/>
        </w:rPr>
      </w:pPr>
      <w:r w:rsidRPr="001E470F">
        <w:rPr>
          <w:b/>
          <w:bCs/>
        </w:rPr>
        <w:t>Key Principles of Kaizen in Software Engineering:</w:t>
      </w:r>
    </w:p>
    <w:p w14:paraId="1DBC3D88" w14:textId="77777777" w:rsidR="0026101C" w:rsidRPr="001E470F" w:rsidRDefault="0026101C" w:rsidP="0026101C">
      <w:pPr>
        <w:numPr>
          <w:ilvl w:val="0"/>
          <w:numId w:val="5"/>
        </w:numPr>
      </w:pPr>
      <w:r w:rsidRPr="001E470F">
        <w:rPr>
          <w:b/>
          <w:bCs/>
        </w:rPr>
        <w:t>Continuous Improvement</w:t>
      </w:r>
      <w:r w:rsidRPr="001E470F">
        <w:t>: Encourage everyone involved in software development, from engineers to testers to project managers, to constantly look for ways to improve their work and processes.</w:t>
      </w:r>
    </w:p>
    <w:p w14:paraId="599153D6" w14:textId="77777777" w:rsidR="0026101C" w:rsidRPr="001E470F" w:rsidRDefault="0026101C" w:rsidP="0026101C">
      <w:pPr>
        <w:numPr>
          <w:ilvl w:val="0"/>
          <w:numId w:val="5"/>
        </w:numPr>
      </w:pPr>
      <w:r w:rsidRPr="001E470F">
        <w:rPr>
          <w:b/>
          <w:bCs/>
        </w:rPr>
        <w:lastRenderedPageBreak/>
        <w:t>Employee Involvement</w:t>
      </w:r>
      <w:r w:rsidRPr="001E470F">
        <w:t>: Kaizen empowers every team member to contribute ideas for process improvements.</w:t>
      </w:r>
    </w:p>
    <w:p w14:paraId="374A12E2" w14:textId="77777777" w:rsidR="0026101C" w:rsidRPr="001E470F" w:rsidRDefault="0026101C" w:rsidP="0026101C">
      <w:pPr>
        <w:numPr>
          <w:ilvl w:val="0"/>
          <w:numId w:val="5"/>
        </w:numPr>
      </w:pPr>
      <w:r w:rsidRPr="001E470F">
        <w:rPr>
          <w:b/>
          <w:bCs/>
        </w:rPr>
        <w:t>Incremental Changes</w:t>
      </w:r>
      <w:r w:rsidRPr="001E470F">
        <w:t>: Kaizen promotes making small, manageable changes rather than large, disruptive overhauls.</w:t>
      </w:r>
    </w:p>
    <w:p w14:paraId="2FC32F49" w14:textId="77777777" w:rsidR="0026101C" w:rsidRPr="001E470F" w:rsidRDefault="0026101C" w:rsidP="0026101C">
      <w:pPr>
        <w:numPr>
          <w:ilvl w:val="0"/>
          <w:numId w:val="5"/>
        </w:numPr>
      </w:pPr>
      <w:r w:rsidRPr="001E470F">
        <w:rPr>
          <w:b/>
          <w:bCs/>
        </w:rPr>
        <w:t>Daily Standups and Retrospectives</w:t>
      </w:r>
      <w:r w:rsidRPr="001E470F">
        <w:t>: Agile teams often incorporate Kaizen through regular retrospectives, where they reflect on recent work and identify areas for improvement.</w:t>
      </w:r>
    </w:p>
    <w:p w14:paraId="6DF9CC6C" w14:textId="77777777" w:rsidR="0026101C" w:rsidRPr="001E470F" w:rsidRDefault="0026101C" w:rsidP="0026101C">
      <w:pPr>
        <w:ind w:left="360"/>
        <w:rPr>
          <w:b/>
          <w:bCs/>
        </w:rPr>
      </w:pPr>
      <w:r w:rsidRPr="001E470F">
        <w:rPr>
          <w:b/>
          <w:bCs/>
        </w:rPr>
        <w:t>Example in Software Engineering:</w:t>
      </w:r>
    </w:p>
    <w:p w14:paraId="23244153" w14:textId="77777777" w:rsidR="0026101C" w:rsidRPr="001E470F" w:rsidRDefault="0026101C" w:rsidP="0026101C">
      <w:pPr>
        <w:numPr>
          <w:ilvl w:val="0"/>
          <w:numId w:val="6"/>
        </w:numPr>
      </w:pPr>
      <w:r w:rsidRPr="001E470F">
        <w:t>A development team practicing Kaizen might implement daily standups and retrospectives, where team members suggest small improvements, such as better communication in code reviews, optimizing CI/CD pipelines, or improving code documentation practices.</w:t>
      </w:r>
    </w:p>
    <w:p w14:paraId="40EACAD2" w14:textId="77777777" w:rsidR="0026101C" w:rsidRPr="001E470F" w:rsidRDefault="0026101C" w:rsidP="0026101C">
      <w:pPr>
        <w:ind w:left="360"/>
        <w:rPr>
          <w:b/>
          <w:bCs/>
        </w:rPr>
      </w:pPr>
      <w:r w:rsidRPr="001E470F">
        <w:rPr>
          <w:b/>
          <w:bCs/>
        </w:rPr>
        <w:t>Application of Lean, Six Sigma, and Kaizen in Software Engineering</w:t>
      </w:r>
    </w:p>
    <w:p w14:paraId="0A73A093" w14:textId="77777777" w:rsidR="0026101C" w:rsidRPr="001E470F" w:rsidRDefault="0026101C" w:rsidP="0026101C">
      <w:pPr>
        <w:numPr>
          <w:ilvl w:val="0"/>
          <w:numId w:val="7"/>
        </w:numPr>
      </w:pPr>
      <w:r w:rsidRPr="001E470F">
        <w:rPr>
          <w:b/>
          <w:bCs/>
        </w:rPr>
        <w:t>Lean Software Engineering</w:t>
      </w:r>
      <w:r w:rsidRPr="001E470F">
        <w:t>:</w:t>
      </w:r>
    </w:p>
    <w:p w14:paraId="10E3E96B" w14:textId="77777777" w:rsidR="0026101C" w:rsidRPr="001E470F" w:rsidRDefault="0026101C" w:rsidP="0026101C">
      <w:pPr>
        <w:numPr>
          <w:ilvl w:val="1"/>
          <w:numId w:val="7"/>
        </w:numPr>
      </w:pPr>
      <w:r w:rsidRPr="001E470F">
        <w:rPr>
          <w:b/>
          <w:bCs/>
        </w:rPr>
        <w:t>Focus</w:t>
      </w:r>
      <w:r w:rsidRPr="001E470F">
        <w:t>: Eliminating waste, improving flow, and delivering continuous value.</w:t>
      </w:r>
    </w:p>
    <w:p w14:paraId="127E6253" w14:textId="77777777" w:rsidR="0026101C" w:rsidRPr="001E470F" w:rsidRDefault="0026101C" w:rsidP="0026101C">
      <w:pPr>
        <w:numPr>
          <w:ilvl w:val="1"/>
          <w:numId w:val="7"/>
        </w:numPr>
      </w:pPr>
      <w:r w:rsidRPr="001E470F">
        <w:rPr>
          <w:b/>
          <w:bCs/>
        </w:rPr>
        <w:t>Example</w:t>
      </w:r>
      <w:r w:rsidRPr="001E470F">
        <w:t>: A Lean software team might automate repetitive tasks like testing and deployments to reduce manual effort and speed up delivery. They would focus on delivering only what is necessary and cut out unnecessary features or processes.</w:t>
      </w:r>
    </w:p>
    <w:p w14:paraId="158EC353" w14:textId="77777777" w:rsidR="0026101C" w:rsidRPr="001E470F" w:rsidRDefault="0026101C" w:rsidP="0026101C">
      <w:pPr>
        <w:numPr>
          <w:ilvl w:val="0"/>
          <w:numId w:val="7"/>
        </w:numPr>
      </w:pPr>
      <w:r w:rsidRPr="001E470F">
        <w:rPr>
          <w:b/>
          <w:bCs/>
        </w:rPr>
        <w:t>Six Sigma in Software Quality</w:t>
      </w:r>
      <w:r w:rsidRPr="001E470F">
        <w:t>:</w:t>
      </w:r>
    </w:p>
    <w:p w14:paraId="20E81155" w14:textId="77777777" w:rsidR="0026101C" w:rsidRPr="001E470F" w:rsidRDefault="0026101C" w:rsidP="0026101C">
      <w:pPr>
        <w:numPr>
          <w:ilvl w:val="1"/>
          <w:numId w:val="7"/>
        </w:numPr>
      </w:pPr>
      <w:r w:rsidRPr="001E470F">
        <w:rPr>
          <w:b/>
          <w:bCs/>
        </w:rPr>
        <w:t>Focus</w:t>
      </w:r>
      <w:r w:rsidRPr="001E470F">
        <w:t>: Reducing defects and variability in the software development process.</w:t>
      </w:r>
    </w:p>
    <w:p w14:paraId="01EDBCFA" w14:textId="77777777" w:rsidR="0026101C" w:rsidRPr="001E470F" w:rsidRDefault="0026101C" w:rsidP="0026101C">
      <w:pPr>
        <w:numPr>
          <w:ilvl w:val="1"/>
          <w:numId w:val="7"/>
        </w:numPr>
      </w:pPr>
      <w:r w:rsidRPr="001E470F">
        <w:rPr>
          <w:b/>
          <w:bCs/>
        </w:rPr>
        <w:t>Example</w:t>
      </w:r>
      <w:r w:rsidRPr="001E470F">
        <w:t xml:space="preserve">: Six Sigma might be used in software testing and quality assurance. By </w:t>
      </w:r>
      <w:proofErr w:type="spellStart"/>
      <w:r w:rsidRPr="001E470F">
        <w:t>analyzing</w:t>
      </w:r>
      <w:proofErr w:type="spellEnd"/>
      <w:r w:rsidRPr="001E470F">
        <w:t xml:space="preserve"> bug data, the team can identify patterns in defects, understand why certain bugs occur, and improve their development practices to reduce the occurrence of those bugs in future releases.</w:t>
      </w:r>
    </w:p>
    <w:p w14:paraId="18778728" w14:textId="77777777" w:rsidR="0026101C" w:rsidRPr="001E470F" w:rsidRDefault="0026101C" w:rsidP="0026101C">
      <w:pPr>
        <w:numPr>
          <w:ilvl w:val="0"/>
          <w:numId w:val="7"/>
        </w:numPr>
      </w:pPr>
      <w:r w:rsidRPr="001E470F">
        <w:rPr>
          <w:b/>
          <w:bCs/>
        </w:rPr>
        <w:t>Kaizen in Software Development</w:t>
      </w:r>
      <w:r w:rsidRPr="001E470F">
        <w:t>:</w:t>
      </w:r>
    </w:p>
    <w:p w14:paraId="3C88D630" w14:textId="77777777" w:rsidR="0026101C" w:rsidRPr="001E470F" w:rsidRDefault="0026101C" w:rsidP="0026101C">
      <w:pPr>
        <w:numPr>
          <w:ilvl w:val="1"/>
          <w:numId w:val="7"/>
        </w:numPr>
      </w:pPr>
      <w:r w:rsidRPr="001E470F">
        <w:rPr>
          <w:b/>
          <w:bCs/>
        </w:rPr>
        <w:t>Focus</w:t>
      </w:r>
      <w:r w:rsidRPr="001E470F">
        <w:t>: Continuous improvement in small, incremental steps.</w:t>
      </w:r>
    </w:p>
    <w:p w14:paraId="688DB2F2" w14:textId="77777777" w:rsidR="0026101C" w:rsidRPr="001E470F" w:rsidRDefault="0026101C" w:rsidP="0026101C">
      <w:pPr>
        <w:numPr>
          <w:ilvl w:val="1"/>
          <w:numId w:val="7"/>
        </w:numPr>
      </w:pPr>
      <w:r w:rsidRPr="001E470F">
        <w:rPr>
          <w:b/>
          <w:bCs/>
        </w:rPr>
        <w:t>Example</w:t>
      </w:r>
      <w:r w:rsidRPr="001E470F">
        <w:t>: A team might decide to improve their sprint planning by making small adjustments each iteration, such as improving estimation techniques, adjusting work distribution among team members, or refining the process of conducting code reviews.</w:t>
      </w:r>
    </w:p>
    <w:p w14:paraId="1F16E102" w14:textId="77777777" w:rsidR="0026101C" w:rsidRPr="001E470F" w:rsidRDefault="0026101C" w:rsidP="0026101C">
      <w:pPr>
        <w:ind w:left="360"/>
        <w:rPr>
          <w:b/>
          <w:bCs/>
        </w:rPr>
      </w:pPr>
      <w:r w:rsidRPr="001E470F">
        <w:rPr>
          <w:b/>
          <w:bCs/>
        </w:rPr>
        <w:lastRenderedPageBreak/>
        <w:t>Combining Methodologies in Software Engineering</w:t>
      </w:r>
    </w:p>
    <w:p w14:paraId="4BC2BD34" w14:textId="77777777" w:rsidR="0026101C" w:rsidRPr="001E470F" w:rsidRDefault="0026101C" w:rsidP="0026101C">
      <w:pPr>
        <w:numPr>
          <w:ilvl w:val="0"/>
          <w:numId w:val="8"/>
        </w:numPr>
      </w:pPr>
      <w:r w:rsidRPr="001E470F">
        <w:rPr>
          <w:b/>
          <w:bCs/>
        </w:rPr>
        <w:t>Lean + Kaizen</w:t>
      </w:r>
      <w:r w:rsidRPr="001E470F">
        <w:t>: These can be combined to foster a culture of continuous improvement while also focusing on delivering value and eliminating waste. Teams might hold regular Kaizen events to streamline their processes (e.g., improving deployment times or refining development pipelines).</w:t>
      </w:r>
    </w:p>
    <w:p w14:paraId="08E14591" w14:textId="77777777" w:rsidR="0026101C" w:rsidRPr="001E470F" w:rsidRDefault="0026101C" w:rsidP="0026101C">
      <w:pPr>
        <w:numPr>
          <w:ilvl w:val="0"/>
          <w:numId w:val="8"/>
        </w:numPr>
      </w:pPr>
      <w:r w:rsidRPr="001E470F">
        <w:rPr>
          <w:b/>
          <w:bCs/>
        </w:rPr>
        <w:t>Lean + Six Sigma</w:t>
      </w:r>
      <w:r w:rsidRPr="001E470F">
        <w:t>: These can work together in software engineering to ensure both efficiency and quality. Lean focuses on streamlining processes, while Six Sigma ensures that the processes are producing high-quality outcomes. For example, Lean might focus on reducing the time it takes to release new software, while Six Sigma ensures that the released software is free from defects.</w:t>
      </w:r>
    </w:p>
    <w:p w14:paraId="45367EB4" w14:textId="77777777" w:rsidR="0026101C" w:rsidRPr="001E470F" w:rsidRDefault="0026101C" w:rsidP="0026101C">
      <w:pPr>
        <w:ind w:left="360"/>
        <w:rPr>
          <w:b/>
          <w:bCs/>
        </w:rPr>
      </w:pPr>
      <w:r w:rsidRPr="001E470F">
        <w:rPr>
          <w:b/>
          <w:bCs/>
        </w:rPr>
        <w:t>Summary:</w:t>
      </w:r>
    </w:p>
    <w:p w14:paraId="56A78D9D" w14:textId="77777777" w:rsidR="0026101C" w:rsidRPr="001E470F" w:rsidRDefault="0026101C" w:rsidP="0026101C">
      <w:pPr>
        <w:numPr>
          <w:ilvl w:val="0"/>
          <w:numId w:val="9"/>
        </w:numPr>
      </w:pPr>
      <w:r w:rsidRPr="001E470F">
        <w:rPr>
          <w:b/>
          <w:bCs/>
        </w:rPr>
        <w:t>Lean</w:t>
      </w:r>
      <w:r w:rsidRPr="001E470F">
        <w:t xml:space="preserve"> in software engineering focuses on eliminating waste, optimizing workflow, and delivering value as efficiently as possible. It emphasizes continuous delivery and minimizing non-value-adding activities.</w:t>
      </w:r>
    </w:p>
    <w:p w14:paraId="74F0B226" w14:textId="77777777" w:rsidR="0026101C" w:rsidRPr="001E470F" w:rsidRDefault="0026101C" w:rsidP="0026101C">
      <w:pPr>
        <w:numPr>
          <w:ilvl w:val="0"/>
          <w:numId w:val="9"/>
        </w:numPr>
      </w:pPr>
      <w:r w:rsidRPr="001E470F">
        <w:rPr>
          <w:b/>
          <w:bCs/>
        </w:rPr>
        <w:t>Six Sigma</w:t>
      </w:r>
      <w:r w:rsidRPr="001E470F">
        <w:t xml:space="preserve"> in software engineering is about reducing defects and ensuring quality through data-driven decision-making and statistical analysis. It emphasizes reducing variability and improving the overall process to reduce bugs and errors.</w:t>
      </w:r>
    </w:p>
    <w:p w14:paraId="50EF4E25" w14:textId="77777777" w:rsidR="0026101C" w:rsidRPr="001E470F" w:rsidRDefault="0026101C" w:rsidP="0026101C">
      <w:pPr>
        <w:numPr>
          <w:ilvl w:val="0"/>
          <w:numId w:val="9"/>
        </w:numPr>
      </w:pPr>
      <w:r w:rsidRPr="001E470F">
        <w:rPr>
          <w:b/>
          <w:bCs/>
        </w:rPr>
        <w:t>Kaizen</w:t>
      </w:r>
      <w:r w:rsidRPr="001E470F">
        <w:t xml:space="preserve"> in software engineering promotes a culture of continuous, incremental improvement. It empowers all team members to find small ways to improve processes and workflow, leading to long-term efficiency gains.</w:t>
      </w:r>
    </w:p>
    <w:p w14:paraId="0795C254" w14:textId="77777777" w:rsidR="0026101C" w:rsidRDefault="0026101C" w:rsidP="0026101C">
      <w:pPr>
        <w:ind w:left="360"/>
      </w:pPr>
      <w:r w:rsidRPr="001E470F">
        <w:t>Each of these methodologies can be applied independently or combined, depending on the needs of the software development team or organization. They help in optimizing processes, improving software quality, and fostering a culture of continuous improvement.</w:t>
      </w:r>
    </w:p>
    <w:p w14:paraId="174CBEAD" w14:textId="77777777" w:rsidR="0026101C" w:rsidRDefault="0026101C" w:rsidP="0026101C">
      <w:pPr>
        <w:ind w:left="360"/>
        <w:rPr>
          <w:rFonts w:hint="eastAsia"/>
        </w:rPr>
      </w:pPr>
      <w:proofErr w:type="spellStart"/>
      <w:r>
        <w:rPr>
          <w:rFonts w:hint="eastAsia"/>
        </w:rPr>
        <w:t>Youtube</w:t>
      </w:r>
      <w:proofErr w:type="spellEnd"/>
      <w:r>
        <w:rPr>
          <w:rFonts w:hint="eastAsia"/>
        </w:rPr>
        <w:t xml:space="preserve"> video links</w:t>
      </w:r>
      <w:r>
        <w:rPr>
          <w:rFonts w:hint="eastAsia"/>
        </w:rPr>
        <w:t>：</w:t>
      </w:r>
    </w:p>
    <w:p w14:paraId="763BA220" w14:textId="77777777" w:rsidR="0026101C" w:rsidRDefault="0026101C" w:rsidP="0026101C">
      <w:pPr>
        <w:ind w:left="360"/>
      </w:pPr>
      <w:hyperlink r:id="rId5" w:history="1">
        <w:r w:rsidRPr="00AD7279">
          <w:rPr>
            <w:rStyle w:val="Hyperlink"/>
          </w:rPr>
          <w:t>https://www.youtube.com/watch?v=s2HCrhNVfak&amp;t=352s</w:t>
        </w:r>
      </w:hyperlink>
    </w:p>
    <w:p w14:paraId="68C79710" w14:textId="77777777" w:rsidR="0026101C" w:rsidRPr="001E470F" w:rsidRDefault="0026101C" w:rsidP="0026101C">
      <w:pPr>
        <w:ind w:left="360"/>
        <w:rPr>
          <w:rFonts w:hint="eastAsia"/>
        </w:rPr>
      </w:pPr>
    </w:p>
    <w:p w14:paraId="4BFB412A" w14:textId="77777777" w:rsidR="0026101C" w:rsidRDefault="0026101C" w:rsidP="0026101C">
      <w:pPr>
        <w:ind w:left="360"/>
      </w:pPr>
      <w:hyperlink r:id="rId6" w:history="1">
        <w:r w:rsidRPr="00AD7279">
          <w:rPr>
            <w:rStyle w:val="Hyperlink"/>
          </w:rPr>
          <w:t>https://www.youtube.com/watch?v=Zc8DM7aQgIU</w:t>
        </w:r>
      </w:hyperlink>
    </w:p>
    <w:p w14:paraId="3EED5625" w14:textId="77777777" w:rsidR="002B6F9E" w:rsidRDefault="002B6F9E"/>
    <w:sectPr w:rsidR="002B6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C5CCE"/>
    <w:multiLevelType w:val="multilevel"/>
    <w:tmpl w:val="2EB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85A73"/>
    <w:multiLevelType w:val="multilevel"/>
    <w:tmpl w:val="886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3080D"/>
    <w:multiLevelType w:val="multilevel"/>
    <w:tmpl w:val="0F7E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82F98"/>
    <w:multiLevelType w:val="multilevel"/>
    <w:tmpl w:val="528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128C2"/>
    <w:multiLevelType w:val="multilevel"/>
    <w:tmpl w:val="9DA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C0287"/>
    <w:multiLevelType w:val="multilevel"/>
    <w:tmpl w:val="2B6E8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D5B91"/>
    <w:multiLevelType w:val="multilevel"/>
    <w:tmpl w:val="285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45171"/>
    <w:multiLevelType w:val="multilevel"/>
    <w:tmpl w:val="39E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701BD"/>
    <w:multiLevelType w:val="multilevel"/>
    <w:tmpl w:val="A0B85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922370">
    <w:abstractNumId w:val="4"/>
  </w:num>
  <w:num w:numId="2" w16cid:durableId="1158766998">
    <w:abstractNumId w:val="2"/>
  </w:num>
  <w:num w:numId="3" w16cid:durableId="1667052587">
    <w:abstractNumId w:val="8"/>
  </w:num>
  <w:num w:numId="4" w16cid:durableId="79261370">
    <w:abstractNumId w:val="1"/>
  </w:num>
  <w:num w:numId="5" w16cid:durableId="1989095408">
    <w:abstractNumId w:val="0"/>
  </w:num>
  <w:num w:numId="6" w16cid:durableId="1765178348">
    <w:abstractNumId w:val="3"/>
  </w:num>
  <w:num w:numId="7" w16cid:durableId="520164698">
    <w:abstractNumId w:val="5"/>
  </w:num>
  <w:num w:numId="8" w16cid:durableId="543832987">
    <w:abstractNumId w:val="7"/>
  </w:num>
  <w:num w:numId="9" w16cid:durableId="1911652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1C"/>
    <w:rsid w:val="00044ABF"/>
    <w:rsid w:val="00094243"/>
    <w:rsid w:val="00102849"/>
    <w:rsid w:val="00187220"/>
    <w:rsid w:val="0026101C"/>
    <w:rsid w:val="00282D8D"/>
    <w:rsid w:val="002A5EA3"/>
    <w:rsid w:val="002A71B1"/>
    <w:rsid w:val="002B6F9E"/>
    <w:rsid w:val="002C1EA3"/>
    <w:rsid w:val="00393816"/>
    <w:rsid w:val="003B4F47"/>
    <w:rsid w:val="003C2D93"/>
    <w:rsid w:val="003C7707"/>
    <w:rsid w:val="003E063A"/>
    <w:rsid w:val="003F4F26"/>
    <w:rsid w:val="004A1659"/>
    <w:rsid w:val="004C062D"/>
    <w:rsid w:val="00651FB3"/>
    <w:rsid w:val="00670426"/>
    <w:rsid w:val="00693D62"/>
    <w:rsid w:val="006B0DEB"/>
    <w:rsid w:val="007C0F53"/>
    <w:rsid w:val="007D4583"/>
    <w:rsid w:val="007E6809"/>
    <w:rsid w:val="008642A8"/>
    <w:rsid w:val="00891F58"/>
    <w:rsid w:val="008C25C7"/>
    <w:rsid w:val="008E0E64"/>
    <w:rsid w:val="00980C9A"/>
    <w:rsid w:val="009C5CDC"/>
    <w:rsid w:val="00A1296E"/>
    <w:rsid w:val="00A55B38"/>
    <w:rsid w:val="00AE5888"/>
    <w:rsid w:val="00AF3685"/>
    <w:rsid w:val="00B24D24"/>
    <w:rsid w:val="00B57360"/>
    <w:rsid w:val="00C203EF"/>
    <w:rsid w:val="00C53AB8"/>
    <w:rsid w:val="00C77BCC"/>
    <w:rsid w:val="00C82222"/>
    <w:rsid w:val="00D435FC"/>
    <w:rsid w:val="00DF14D5"/>
    <w:rsid w:val="00E4085E"/>
    <w:rsid w:val="00EF690A"/>
    <w:rsid w:val="00F01522"/>
    <w:rsid w:val="00F35BD1"/>
    <w:rsid w:val="00FB2D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6E868"/>
  <w15:chartTrackingRefBased/>
  <w15:docId w15:val="{974A7A48-4AF0-A04A-9062-B5C6E99B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01C"/>
    <w:rPr>
      <w:kern w:val="0"/>
      <w14:ligatures w14:val="none"/>
    </w:rPr>
  </w:style>
  <w:style w:type="paragraph" w:styleId="Heading1">
    <w:name w:val="heading 1"/>
    <w:basedOn w:val="Normal"/>
    <w:next w:val="Normal"/>
    <w:link w:val="Heading1Char"/>
    <w:uiPriority w:val="9"/>
    <w:qFormat/>
    <w:rsid w:val="00261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pp">
    <w:name w:val="HApp"/>
    <w:basedOn w:val="Normal"/>
    <w:link w:val="HAppChar"/>
    <w:qFormat/>
    <w:rsid w:val="007C0F53"/>
    <w:pPr>
      <w:keepNext/>
      <w:autoSpaceDE w:val="0"/>
      <w:autoSpaceDN w:val="0"/>
      <w:spacing w:before="240" w:after="80" w:line="360" w:lineRule="auto"/>
      <w:outlineLvl w:val="0"/>
    </w:pPr>
    <w:rPr>
      <w:rFonts w:ascii="Calibri" w:hAnsi="Calibri" w:cs="Calibri"/>
      <w:b/>
      <w:smallCaps/>
      <w:kern w:val="28"/>
      <w:sz w:val="36"/>
      <w:szCs w:val="36"/>
      <w:lang w:val="en-US" w:eastAsia="en-US"/>
      <w14:ligatures w14:val="standardContextual"/>
    </w:rPr>
  </w:style>
  <w:style w:type="character" w:customStyle="1" w:styleId="HAppChar">
    <w:name w:val="HApp Char"/>
    <w:link w:val="HApp"/>
    <w:rsid w:val="007C0F53"/>
    <w:rPr>
      <w:rFonts w:ascii="Calibri" w:hAnsi="Calibri" w:cs="Calibri"/>
      <w:b/>
      <w:smallCaps/>
      <w:kern w:val="28"/>
      <w:sz w:val="36"/>
      <w:szCs w:val="36"/>
      <w:lang w:val="en-US" w:eastAsia="en-US"/>
    </w:rPr>
  </w:style>
  <w:style w:type="character" w:customStyle="1" w:styleId="Heading1Char">
    <w:name w:val="Heading 1 Char"/>
    <w:basedOn w:val="DefaultParagraphFont"/>
    <w:link w:val="Heading1"/>
    <w:uiPriority w:val="9"/>
    <w:rsid w:val="0026101C"/>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26101C"/>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26101C"/>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26101C"/>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26101C"/>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26101C"/>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26101C"/>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26101C"/>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26101C"/>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261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01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61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01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6101C"/>
    <w:pPr>
      <w:spacing w:before="160"/>
      <w:jc w:val="center"/>
    </w:pPr>
    <w:rPr>
      <w:i/>
      <w:iCs/>
      <w:color w:val="404040" w:themeColor="text1" w:themeTint="BF"/>
    </w:rPr>
  </w:style>
  <w:style w:type="character" w:customStyle="1" w:styleId="QuoteChar">
    <w:name w:val="Quote Char"/>
    <w:basedOn w:val="DefaultParagraphFont"/>
    <w:link w:val="Quote"/>
    <w:uiPriority w:val="29"/>
    <w:rsid w:val="0026101C"/>
    <w:rPr>
      <w:i/>
      <w:iCs/>
      <w:color w:val="404040" w:themeColor="text1" w:themeTint="BF"/>
      <w:kern w:val="0"/>
      <w14:ligatures w14:val="none"/>
    </w:rPr>
  </w:style>
  <w:style w:type="paragraph" w:styleId="ListParagraph">
    <w:name w:val="List Paragraph"/>
    <w:basedOn w:val="Normal"/>
    <w:uiPriority w:val="34"/>
    <w:qFormat/>
    <w:rsid w:val="0026101C"/>
    <w:pPr>
      <w:ind w:left="720"/>
      <w:contextualSpacing/>
    </w:pPr>
  </w:style>
  <w:style w:type="character" w:styleId="IntenseEmphasis">
    <w:name w:val="Intense Emphasis"/>
    <w:basedOn w:val="DefaultParagraphFont"/>
    <w:uiPriority w:val="21"/>
    <w:qFormat/>
    <w:rsid w:val="0026101C"/>
    <w:rPr>
      <w:i/>
      <w:iCs/>
      <w:color w:val="0F4761" w:themeColor="accent1" w:themeShade="BF"/>
    </w:rPr>
  </w:style>
  <w:style w:type="paragraph" w:styleId="IntenseQuote">
    <w:name w:val="Intense Quote"/>
    <w:basedOn w:val="Normal"/>
    <w:next w:val="Normal"/>
    <w:link w:val="IntenseQuoteChar"/>
    <w:uiPriority w:val="30"/>
    <w:qFormat/>
    <w:rsid w:val="00261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01C"/>
    <w:rPr>
      <w:i/>
      <w:iCs/>
      <w:color w:val="0F4761" w:themeColor="accent1" w:themeShade="BF"/>
      <w:kern w:val="0"/>
      <w14:ligatures w14:val="none"/>
    </w:rPr>
  </w:style>
  <w:style w:type="character" w:styleId="IntenseReference">
    <w:name w:val="Intense Reference"/>
    <w:basedOn w:val="DefaultParagraphFont"/>
    <w:uiPriority w:val="32"/>
    <w:qFormat/>
    <w:rsid w:val="0026101C"/>
    <w:rPr>
      <w:b/>
      <w:bCs/>
      <w:smallCaps/>
      <w:color w:val="0F4761" w:themeColor="accent1" w:themeShade="BF"/>
      <w:spacing w:val="5"/>
    </w:rPr>
  </w:style>
  <w:style w:type="character" w:styleId="Hyperlink">
    <w:name w:val="Hyperlink"/>
    <w:basedOn w:val="DefaultParagraphFont"/>
    <w:uiPriority w:val="99"/>
    <w:unhideWhenUsed/>
    <w:rsid w:val="002610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c8DM7aQgIU" TargetMode="External"/><Relationship Id="rId5" Type="http://schemas.openxmlformats.org/officeDocument/2006/relationships/hyperlink" Target="https://www.youtube.com/watch?v=s2HCrhNVfak&amp;t=35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TotalTime>
  <Pages>4</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dc:creator>
  <cp:keywords/>
  <dc:description/>
  <cp:lastModifiedBy>Lin Y</cp:lastModifiedBy>
  <cp:revision>1</cp:revision>
  <dcterms:created xsi:type="dcterms:W3CDTF">2024-08-25T10:11:00Z</dcterms:created>
  <dcterms:modified xsi:type="dcterms:W3CDTF">2024-08-25T10:12:00Z</dcterms:modified>
</cp:coreProperties>
</file>